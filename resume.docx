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490541D0" w14:textId="77777777" w:rsidTr="002C73BB">
        <w:tc>
          <w:tcPr>
            <w:tcW w:w="5008" w:type="dxa"/>
            <w:vAlign w:val="bottom"/>
          </w:tcPr>
          <w:p w14:paraId="330C55CC" w14:textId="65F980FC" w:rsidR="00C84833" w:rsidRDefault="001817FA" w:rsidP="00C84833">
            <w:pPr>
              <w:pStyle w:val="Title"/>
            </w:pPr>
            <w:sdt>
              <w:sdtPr>
                <w:alias w:val="Enter first name:"/>
                <w:tag w:val="Enter first name:"/>
                <w:id w:val="1306818671"/>
                <w:placeholder>
                  <w:docPart w:val="2462779515F04CEC9D8430DA8F1C2894"/>
                </w:placeholder>
                <w:dataBinding w:prefixMappings="xmlns:ns0='http://schemas.microsoft.com/office/2006/coverPageProps' " w:xpath="/ns0:CoverPageProperties[1]/ns0:Abstract[1]" w:storeItemID="{55AF091B-3C7A-41E3-B477-F2FDAA23CFDA}"/>
                <w15:appearance w15:val="hidden"/>
                <w:text w:multiLine="1"/>
              </w:sdtPr>
              <w:sdtEndPr/>
              <w:sdtContent>
                <w:r w:rsidR="00D61C54">
                  <w:t>Juddson</w:t>
                </w:r>
              </w:sdtContent>
            </w:sdt>
            <w:r w:rsidR="00D92B95">
              <w:br/>
            </w:r>
            <w:sdt>
              <w:sdtPr>
                <w:alias w:val="Enter last name:"/>
                <w:tag w:val="Enter last name:"/>
                <w:id w:val="-1656595288"/>
                <w:placeholder>
                  <w:docPart w:val="D532EAA3AAB547AFA6C97130EA521B30"/>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D61C54">
                  <w:t>Raia</w:t>
                </w:r>
              </w:sdtContent>
            </w:sdt>
          </w:p>
        </w:tc>
        <w:tc>
          <w:tcPr>
            <w:tcW w:w="4352"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1060F79E" w14:textId="77777777" w:rsidTr="00D61C54">
              <w:sdt>
                <w:sdtPr>
                  <w:alias w:val="Enter phone:"/>
                  <w:tag w:val="Enter phone:"/>
                  <w:id w:val="-1849400302"/>
                  <w:placeholder>
                    <w:docPart w:val="03979370C2D04ABC9A461911C3C68933"/>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929" w:type="dxa"/>
                      <w:tcMar>
                        <w:left w:w="720" w:type="dxa"/>
                        <w:right w:w="29" w:type="dxa"/>
                      </w:tcMar>
                    </w:tcPr>
                    <w:p w14:paraId="3A3C51E0" w14:textId="4A985F67" w:rsidR="00932D92" w:rsidRPr="009D0878" w:rsidRDefault="00D61C54" w:rsidP="00932D92">
                      <w:pPr>
                        <w:pStyle w:val="ContactInfo"/>
                      </w:pPr>
                      <w:r>
                        <w:t>205-492-9026</w:t>
                      </w:r>
                    </w:p>
                  </w:tc>
                </w:sdtContent>
              </w:sdt>
              <w:tc>
                <w:tcPr>
                  <w:tcW w:w="423" w:type="dxa"/>
                  <w:tcMar>
                    <w:left w:w="0" w:type="dxa"/>
                    <w:right w:w="0" w:type="dxa"/>
                  </w:tcMar>
                </w:tcPr>
                <w:p w14:paraId="371DE182" w14:textId="77777777" w:rsidR="00932D92" w:rsidRPr="009D0878" w:rsidRDefault="00932D92" w:rsidP="00932D92">
                  <w:pPr>
                    <w:pStyle w:val="Icons"/>
                  </w:pPr>
                  <w:r w:rsidRPr="009D0878">
                    <w:rPr>
                      <w:noProof/>
                    </w:rPr>
                    <mc:AlternateContent>
                      <mc:Choice Requires="wps">
                        <w:drawing>
                          <wp:inline distT="0" distB="0" distL="0" distR="0" wp14:anchorId="76AB36D6" wp14:editId="21639486">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B79AC1A"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21F8465C" w14:textId="77777777" w:rsidTr="00D61C54">
              <w:sdt>
                <w:sdtPr>
                  <w:alias w:val="Enter email:"/>
                  <w:tag w:val="Enter email:"/>
                  <w:id w:val="-675184368"/>
                  <w:placeholder>
                    <w:docPart w:val="B035D14D18B449459FB25651C5AA5285"/>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929" w:type="dxa"/>
                      <w:tcMar>
                        <w:left w:w="720" w:type="dxa"/>
                        <w:right w:w="29" w:type="dxa"/>
                      </w:tcMar>
                    </w:tcPr>
                    <w:p w14:paraId="7308357F" w14:textId="069A56A5" w:rsidR="00932D92" w:rsidRPr="009D0878" w:rsidRDefault="00CA45C2" w:rsidP="00932D92">
                      <w:pPr>
                        <w:pStyle w:val="ContactInfo"/>
                      </w:pPr>
                      <w:r>
                        <w:t>Juddson Raia - LinkedIn</w:t>
                      </w:r>
                      <w:r>
                        <w:br/>
                      </w:r>
                      <w:r w:rsidR="00755404">
                        <w:t>juddsonr@gmail.com</w:t>
                      </w:r>
                      <w:r w:rsidR="00755404">
                        <w:br/>
                      </w:r>
                    </w:p>
                  </w:tc>
                </w:sdtContent>
              </w:sdt>
              <w:tc>
                <w:tcPr>
                  <w:tcW w:w="423" w:type="dxa"/>
                  <w:tcMar>
                    <w:left w:w="0" w:type="dxa"/>
                    <w:right w:w="0" w:type="dxa"/>
                  </w:tcMar>
                </w:tcPr>
                <w:p w14:paraId="1CF945D2" w14:textId="1CDFCDB8" w:rsidR="00932D92" w:rsidRPr="009D0878" w:rsidRDefault="00CA45C2" w:rsidP="00932D92">
                  <w:pPr>
                    <w:pStyle w:val="Icons"/>
                  </w:pPr>
                  <w:r>
                    <w:rPr>
                      <w:noProof/>
                    </w:rPr>
                    <w:drawing>
                      <wp:inline distT="0" distB="0" distL="0" distR="0" wp14:anchorId="50E3DFEA" wp14:editId="2C72A744">
                        <wp:extent cx="160020" cy="160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007307A3">
                    <w:rPr>
                      <w:noProof/>
                    </w:rPr>
                    <mc:AlternateContent>
                      <mc:Choice Requires="wps">
                        <w:drawing>
                          <wp:inline distT="0" distB="0" distL="0" distR="0" wp14:anchorId="04459800" wp14:editId="7CE4D7C4">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80A2A50"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bl>
          <w:p w14:paraId="0BE41BA5" w14:textId="42299815" w:rsidR="00D92B95" w:rsidRDefault="00D92B95" w:rsidP="009D3336">
            <w:pPr>
              <w:pStyle w:val="Header"/>
            </w:pPr>
          </w:p>
        </w:tc>
      </w:tr>
    </w:tbl>
    <w:p w14:paraId="69BA9D3B" w14:textId="50F62058" w:rsidR="00C43D65" w:rsidRDefault="002C73BB">
      <w:r>
        <w:rPr>
          <w:rFonts w:ascii="Segoe UI" w:hAnsi="Segoe UI" w:cs="Segoe UI"/>
          <w:sz w:val="21"/>
          <w:szCs w:val="21"/>
          <w:shd w:val="clear" w:color="auto" w:fill="FFFFFF"/>
        </w:rPr>
        <w:t xml:space="preserve">Self-motivated maintenance technician with </w:t>
      </w:r>
      <w:r w:rsidR="00F44D58">
        <w:rPr>
          <w:rFonts w:ascii="Segoe UI" w:hAnsi="Segoe UI" w:cs="Segoe UI"/>
          <w:sz w:val="21"/>
          <w:szCs w:val="21"/>
          <w:shd w:val="clear" w:color="auto" w:fill="FFFFFF"/>
        </w:rPr>
        <w:t>three</w:t>
      </w:r>
      <w:r>
        <w:rPr>
          <w:rFonts w:ascii="Segoe UI" w:hAnsi="Segoe UI" w:cs="Segoe UI"/>
          <w:sz w:val="21"/>
          <w:szCs w:val="21"/>
          <w:shd w:val="clear" w:color="auto" w:fill="FFFFFF"/>
        </w:rPr>
        <w:t xml:space="preserve"> years in field experience specializing in robotics and plc. Skilled with problem solving, troubleshooting, communication, teamwork, and continuous improvement. Open minded team player who is willing and eager to learn from individuals, new opportunities, and professional development. I hope to use my background in maintenance to pursue a career in controls or robotics applications.</w:t>
      </w:r>
    </w:p>
    <w:p w14:paraId="372EC404" w14:textId="77777777" w:rsidR="00AD13CB" w:rsidRDefault="001817FA" w:rsidP="00AD13CB">
      <w:pPr>
        <w:pStyle w:val="Heading1"/>
      </w:pPr>
      <w:sdt>
        <w:sdtPr>
          <w:alias w:val="Skills:"/>
          <w:tag w:val="Skills:"/>
          <w:id w:val="-891506033"/>
          <w:placeholder>
            <w:docPart w:val="05791EFC528E42CDBEF7BBDD69511843"/>
          </w:placeholder>
          <w:temporary/>
          <w:showingPlcHdr/>
          <w15:appearance w15:val="hidden"/>
        </w:sdtPr>
        <w:sdtEnd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175B7960" w14:textId="77777777" w:rsidTr="00564951">
        <w:tc>
          <w:tcPr>
            <w:tcW w:w="4680" w:type="dxa"/>
          </w:tcPr>
          <w:p w14:paraId="1822904B" w14:textId="0FDE87C2" w:rsidR="005B1D68" w:rsidRDefault="003C6C9D" w:rsidP="00BC7376">
            <w:pPr>
              <w:pStyle w:val="ListBullet"/>
              <w:numPr>
                <w:ilvl w:val="0"/>
                <w:numId w:val="4"/>
              </w:numPr>
            </w:pPr>
            <w:r>
              <w:t xml:space="preserve">Experience with </w:t>
            </w:r>
            <w:r w:rsidR="00595F0C">
              <w:t>Studio</w:t>
            </w:r>
            <w:r>
              <w:t xml:space="preserve"> 5000 and Siemens </w:t>
            </w:r>
            <w:r w:rsidR="00595F0C">
              <w:t>Tia Portal 16</w:t>
            </w:r>
          </w:p>
          <w:p w14:paraId="2768F682" w14:textId="77777777" w:rsidR="003C6C9D" w:rsidRDefault="003C6C9D" w:rsidP="008C353B">
            <w:pPr>
              <w:pStyle w:val="ListBullet"/>
              <w:numPr>
                <w:ilvl w:val="0"/>
                <w:numId w:val="4"/>
              </w:numPr>
            </w:pPr>
            <w:r>
              <w:t>Eye for continuous improvement</w:t>
            </w:r>
          </w:p>
          <w:p w14:paraId="0D8E2632" w14:textId="5797F83A" w:rsidR="00595F0C" w:rsidRDefault="00595F0C" w:rsidP="008C353B">
            <w:pPr>
              <w:pStyle w:val="ListBullet"/>
              <w:numPr>
                <w:ilvl w:val="0"/>
                <w:numId w:val="4"/>
              </w:numPr>
            </w:pPr>
            <w:r>
              <w:t>Fanuc</w:t>
            </w:r>
            <w:r w:rsidR="00532AEE">
              <w:t xml:space="preserve"> advanced</w:t>
            </w:r>
            <w:r>
              <w:t xml:space="preserve"> </w:t>
            </w:r>
            <w:r w:rsidR="00532AEE">
              <w:t>P</w:t>
            </w:r>
            <w:r>
              <w:t>rogramming and Maintenance troubleshooting</w:t>
            </w:r>
          </w:p>
          <w:p w14:paraId="0E7CB1E5" w14:textId="413A927F" w:rsidR="00595F0C" w:rsidRDefault="00595F0C" w:rsidP="008C353B">
            <w:pPr>
              <w:pStyle w:val="ListBullet"/>
              <w:numPr>
                <w:ilvl w:val="0"/>
                <w:numId w:val="4"/>
              </w:numPr>
            </w:pPr>
            <w:r>
              <w:t>Fanuc Spot Welding (SpotTool)</w:t>
            </w:r>
          </w:p>
          <w:p w14:paraId="2615602D" w14:textId="77777777" w:rsidR="00595F0C" w:rsidRDefault="00595F0C" w:rsidP="008C353B">
            <w:pPr>
              <w:pStyle w:val="ListBullet"/>
              <w:numPr>
                <w:ilvl w:val="0"/>
                <w:numId w:val="4"/>
              </w:numPr>
            </w:pPr>
            <w:r>
              <w:t>Fanuc Dispense Tool</w:t>
            </w:r>
          </w:p>
          <w:p w14:paraId="010641A0" w14:textId="59F56C97" w:rsidR="00B668D8" w:rsidRPr="004937AE" w:rsidRDefault="00B668D8" w:rsidP="008C353B">
            <w:pPr>
              <w:pStyle w:val="ListBullet"/>
              <w:numPr>
                <w:ilvl w:val="0"/>
                <w:numId w:val="4"/>
              </w:numPr>
            </w:pPr>
            <w:r>
              <w:t xml:space="preserve">Bosch </w:t>
            </w:r>
            <w:r w:rsidR="002977A2">
              <w:t>Rexroth Resistance Welding</w:t>
            </w:r>
          </w:p>
        </w:tc>
        <w:tc>
          <w:tcPr>
            <w:tcW w:w="4680" w:type="dxa"/>
            <w:tcMar>
              <w:left w:w="360" w:type="dxa"/>
              <w:right w:w="0" w:type="dxa"/>
            </w:tcMar>
          </w:tcPr>
          <w:p w14:paraId="68104953" w14:textId="53C3D1B2" w:rsidR="005B1D68" w:rsidRDefault="00D61C54" w:rsidP="00BC7376">
            <w:pPr>
              <w:pStyle w:val="ListBullet"/>
            </w:pPr>
            <w:r>
              <w:t>Strong Troubleshooting Skills</w:t>
            </w:r>
          </w:p>
          <w:p w14:paraId="53D9E9D1" w14:textId="58B27184" w:rsidR="00752315" w:rsidRDefault="003C6C9D" w:rsidP="00BC7376">
            <w:pPr>
              <w:pStyle w:val="ListBullet"/>
            </w:pPr>
            <w:r>
              <w:t>Good Teamwork and Communication</w:t>
            </w:r>
          </w:p>
          <w:p w14:paraId="26D1E90C" w14:textId="77777777" w:rsidR="00752315" w:rsidRDefault="003C6C9D" w:rsidP="00BC7376">
            <w:pPr>
              <w:pStyle w:val="ListBullet"/>
            </w:pPr>
            <w:r>
              <w:t xml:space="preserve">Good </w:t>
            </w:r>
            <w:r w:rsidR="00C81981">
              <w:t>O</w:t>
            </w:r>
            <w:r>
              <w:t>rganization</w:t>
            </w:r>
            <w:r w:rsidR="00C81981">
              <w:t>al</w:t>
            </w:r>
            <w:r>
              <w:t xml:space="preserve"> </w:t>
            </w:r>
            <w:r w:rsidR="00C81981">
              <w:t>S</w:t>
            </w:r>
            <w:r>
              <w:t>kills</w:t>
            </w:r>
          </w:p>
          <w:p w14:paraId="4AE9FC2C" w14:textId="77777777" w:rsidR="00595F0C" w:rsidRDefault="00595F0C" w:rsidP="00BC7376">
            <w:pPr>
              <w:pStyle w:val="ListBullet"/>
            </w:pPr>
            <w:r>
              <w:t>Arplas Projection Welding Systems</w:t>
            </w:r>
          </w:p>
          <w:p w14:paraId="451A3BF9" w14:textId="77777777" w:rsidR="00595F0C" w:rsidRDefault="00595F0C" w:rsidP="00BC7376">
            <w:pPr>
              <w:pStyle w:val="ListBullet"/>
            </w:pPr>
            <w:r>
              <w:t>Fanuc Mig Welding</w:t>
            </w:r>
          </w:p>
          <w:p w14:paraId="152459C9" w14:textId="77777777" w:rsidR="00595F0C" w:rsidRDefault="00595F0C" w:rsidP="00BC7376">
            <w:pPr>
              <w:pStyle w:val="ListBullet"/>
            </w:pPr>
            <w:r>
              <w:t>Nordson Adhesive dispensing</w:t>
            </w:r>
          </w:p>
          <w:p w14:paraId="3B4172C1" w14:textId="68B0CACD" w:rsidR="00595F0C" w:rsidRDefault="00595F0C" w:rsidP="00BC7376">
            <w:pPr>
              <w:pStyle w:val="ListBullet"/>
            </w:pPr>
            <w:r>
              <w:t xml:space="preserve">Kuka Robot </w:t>
            </w:r>
            <w:r w:rsidR="00532AEE">
              <w:t>Teaching</w:t>
            </w:r>
          </w:p>
          <w:p w14:paraId="69EBD51C" w14:textId="51F05ACC" w:rsidR="008D1FBB" w:rsidRPr="004937AE" w:rsidRDefault="008D1FBB" w:rsidP="00BC7376">
            <w:pPr>
              <w:pStyle w:val="ListBullet"/>
            </w:pPr>
            <w:r>
              <w:t>HTML and CSS Coding</w:t>
            </w:r>
          </w:p>
        </w:tc>
      </w:tr>
      <w:tr w:rsidR="00595F0C" w14:paraId="69C91865" w14:textId="77777777" w:rsidTr="00564951">
        <w:tc>
          <w:tcPr>
            <w:tcW w:w="4680" w:type="dxa"/>
          </w:tcPr>
          <w:p w14:paraId="34FC1509" w14:textId="77777777" w:rsidR="00595F0C" w:rsidRDefault="00595F0C" w:rsidP="00595F0C">
            <w:pPr>
              <w:pStyle w:val="ListBullet"/>
              <w:numPr>
                <w:ilvl w:val="0"/>
                <w:numId w:val="0"/>
              </w:numPr>
            </w:pPr>
          </w:p>
        </w:tc>
        <w:tc>
          <w:tcPr>
            <w:tcW w:w="4680" w:type="dxa"/>
            <w:tcMar>
              <w:left w:w="360" w:type="dxa"/>
              <w:right w:w="0" w:type="dxa"/>
            </w:tcMar>
          </w:tcPr>
          <w:p w14:paraId="45BFCA85" w14:textId="77777777" w:rsidR="00595F0C" w:rsidRDefault="00595F0C" w:rsidP="00595F0C">
            <w:pPr>
              <w:pStyle w:val="ListBullet"/>
              <w:numPr>
                <w:ilvl w:val="0"/>
                <w:numId w:val="0"/>
              </w:numPr>
            </w:pPr>
          </w:p>
        </w:tc>
      </w:tr>
    </w:tbl>
    <w:p w14:paraId="2B4C286D" w14:textId="77777777" w:rsidR="005B1D68" w:rsidRDefault="001817FA" w:rsidP="004937AE">
      <w:pPr>
        <w:pStyle w:val="Heading1"/>
      </w:pPr>
      <w:sdt>
        <w:sdtPr>
          <w:alias w:val="Experience:"/>
          <w:tag w:val="Experience:"/>
          <w:id w:val="-898354009"/>
          <w:placeholder>
            <w:docPart w:val="F6AA314A227C4688A5890220B84DAEC7"/>
          </w:placeholder>
          <w:temporary/>
          <w:showingPlcHdr/>
          <w15:appearance w15:val="hidden"/>
        </w:sdtPr>
        <w:sdtEndPr/>
        <w:sdtContent>
          <w:r w:rsidR="004937AE" w:rsidRPr="00AD3FD8">
            <w:t>Experience</w:t>
          </w:r>
        </w:sdtContent>
      </w:sdt>
    </w:p>
    <w:p w14:paraId="7CF874F1" w14:textId="77777777" w:rsidR="00EC2044" w:rsidRPr="00D413F9" w:rsidRDefault="00EC2044" w:rsidP="00EC2044">
      <w:pPr>
        <w:pStyle w:val="Heading3"/>
      </w:pPr>
      <w:r>
        <w:t>2019</w:t>
      </w:r>
      <w:r w:rsidRPr="00D413F9">
        <w:t xml:space="preserve"> –</w:t>
      </w:r>
      <w:r>
        <w:t xml:space="preserve"> present</w:t>
      </w:r>
    </w:p>
    <w:p w14:paraId="62AB4892" w14:textId="77777777" w:rsidR="00EC2044" w:rsidRPr="00513EFC" w:rsidRDefault="00EC2044" w:rsidP="00EC2044">
      <w:pPr>
        <w:pStyle w:val="Heading2"/>
      </w:pPr>
      <w:r>
        <w:t>Multicraft Technician /</w:t>
      </w:r>
      <w:r w:rsidRPr="00513EFC">
        <w:t xml:space="preserve"> </w:t>
      </w:r>
      <w:r>
        <w:rPr>
          <w:rStyle w:val="Emphasis"/>
        </w:rPr>
        <w:t>Kamtek, Birmingham AL</w:t>
      </w:r>
    </w:p>
    <w:p w14:paraId="7E1E94BE" w14:textId="0D1CB145" w:rsidR="00EC2044" w:rsidRDefault="00EC2044" w:rsidP="00EC2044">
      <w:r>
        <w:t>Maintained assembly lines and provide support to production in whatever way needed.</w:t>
      </w:r>
    </w:p>
    <w:p w14:paraId="20C9548C" w14:textId="4E573717" w:rsidR="00857E3C" w:rsidRDefault="00857E3C" w:rsidP="00857E3C">
      <w:pPr>
        <w:pStyle w:val="ListParagraph"/>
        <w:numPr>
          <w:ilvl w:val="0"/>
          <w:numId w:val="19"/>
        </w:numPr>
      </w:pPr>
      <w:r>
        <w:t>Perform PM tasks</w:t>
      </w:r>
    </w:p>
    <w:p w14:paraId="61D63EAB" w14:textId="3CE83B4B" w:rsidR="00343FFF" w:rsidRDefault="00343FFF" w:rsidP="00343FFF">
      <w:pPr>
        <w:pStyle w:val="ListParagraph"/>
        <w:numPr>
          <w:ilvl w:val="0"/>
          <w:numId w:val="19"/>
        </w:numPr>
      </w:pPr>
      <w:r>
        <w:t>Work long hours (12Hrs a day – 12 days on 2 days off)</w:t>
      </w:r>
    </w:p>
    <w:p w14:paraId="61B95C1F" w14:textId="3A573E34" w:rsidR="00857E3C" w:rsidRDefault="00857E3C" w:rsidP="00857E3C">
      <w:pPr>
        <w:pStyle w:val="ListParagraph"/>
        <w:numPr>
          <w:ilvl w:val="0"/>
          <w:numId w:val="19"/>
        </w:numPr>
      </w:pPr>
      <w:r>
        <w:t>Perform Safety Inspections on Equipment</w:t>
      </w:r>
    </w:p>
    <w:p w14:paraId="3FFA1AD8" w14:textId="27AE87DE" w:rsidR="00857E3C" w:rsidRDefault="00857E3C" w:rsidP="00857E3C">
      <w:pPr>
        <w:pStyle w:val="ListParagraph"/>
        <w:numPr>
          <w:ilvl w:val="0"/>
          <w:numId w:val="19"/>
        </w:numPr>
      </w:pPr>
      <w:r>
        <w:t>Keep up with multiple lines daily answering calls and making repairs</w:t>
      </w:r>
    </w:p>
    <w:p w14:paraId="345B05A7" w14:textId="730904D9" w:rsidR="00857E3C" w:rsidRDefault="00857E3C" w:rsidP="00857E3C">
      <w:pPr>
        <w:pStyle w:val="ListParagraph"/>
        <w:numPr>
          <w:ilvl w:val="0"/>
          <w:numId w:val="19"/>
        </w:numPr>
      </w:pPr>
      <w:r>
        <w:t>Lead teams doing projects</w:t>
      </w:r>
    </w:p>
    <w:p w14:paraId="3C0BF8C6" w14:textId="2CBC6C39" w:rsidR="00857E3C" w:rsidRDefault="00857E3C" w:rsidP="00857E3C">
      <w:pPr>
        <w:pStyle w:val="ListParagraph"/>
        <w:numPr>
          <w:ilvl w:val="0"/>
          <w:numId w:val="19"/>
        </w:numPr>
      </w:pPr>
      <w:r>
        <w:t>Lead teams performing repairs during downtime events</w:t>
      </w:r>
    </w:p>
    <w:p w14:paraId="53909921" w14:textId="02EFC33E" w:rsidR="00857E3C" w:rsidRDefault="00857E3C" w:rsidP="00857E3C">
      <w:pPr>
        <w:pStyle w:val="ListParagraph"/>
        <w:numPr>
          <w:ilvl w:val="0"/>
          <w:numId w:val="19"/>
        </w:numPr>
      </w:pPr>
      <w:r>
        <w:t>Keep up with stock of critical spares and verify they are in correct location</w:t>
      </w:r>
    </w:p>
    <w:p w14:paraId="4321DEF7" w14:textId="2C3BF085" w:rsidR="00857E3C" w:rsidRDefault="00857E3C" w:rsidP="00857E3C">
      <w:pPr>
        <w:pStyle w:val="ListParagraph"/>
        <w:numPr>
          <w:ilvl w:val="0"/>
          <w:numId w:val="19"/>
        </w:numPr>
      </w:pPr>
      <w:r>
        <w:t>Communicate with production team</w:t>
      </w:r>
      <w:r w:rsidR="00B668D8">
        <w:t xml:space="preserve"> with updates on downtime events and tasks</w:t>
      </w:r>
    </w:p>
    <w:p w14:paraId="1286E0A2" w14:textId="4D23DA01" w:rsidR="00B668D8" w:rsidRDefault="00B668D8" w:rsidP="00857E3C">
      <w:pPr>
        <w:pStyle w:val="ListParagraph"/>
        <w:numPr>
          <w:ilvl w:val="0"/>
          <w:numId w:val="19"/>
        </w:numPr>
      </w:pPr>
      <w:r>
        <w:t>Utilized Whiteboard and Tabware to create work orders and assign to DT events</w:t>
      </w:r>
    </w:p>
    <w:p w14:paraId="736F417C" w14:textId="66CE763A" w:rsidR="00B668D8" w:rsidRDefault="00B668D8" w:rsidP="00857E3C">
      <w:pPr>
        <w:pStyle w:val="ListParagraph"/>
        <w:numPr>
          <w:ilvl w:val="0"/>
          <w:numId w:val="19"/>
        </w:numPr>
      </w:pPr>
      <w:r>
        <w:t>Extensive Fanuc robotic troubleshooting and maintenance performed everyday</w:t>
      </w:r>
    </w:p>
    <w:p w14:paraId="199A6ADC" w14:textId="07008EB2" w:rsidR="00B668D8" w:rsidRDefault="00B668D8" w:rsidP="00857E3C">
      <w:pPr>
        <w:pStyle w:val="ListParagraph"/>
        <w:numPr>
          <w:ilvl w:val="0"/>
          <w:numId w:val="19"/>
        </w:numPr>
      </w:pPr>
      <w:r>
        <w:t>Allen Bradley Studio 5000 PLC troubleshooting required weekly</w:t>
      </w:r>
    </w:p>
    <w:p w14:paraId="4350251B" w14:textId="203D639B" w:rsidR="008D1FBB" w:rsidRDefault="00B668D8" w:rsidP="008D1FBB">
      <w:pPr>
        <w:pStyle w:val="ListParagraph"/>
        <w:numPr>
          <w:ilvl w:val="0"/>
          <w:numId w:val="19"/>
        </w:numPr>
      </w:pPr>
      <w:r>
        <w:t>Continuous improvement to robot and plc programs</w:t>
      </w:r>
    </w:p>
    <w:p w14:paraId="325D8B86" w14:textId="37C42D83" w:rsidR="00B668D8" w:rsidRDefault="008D1FBB" w:rsidP="00857E3C">
      <w:pPr>
        <w:pStyle w:val="ListParagraph"/>
        <w:numPr>
          <w:ilvl w:val="0"/>
          <w:numId w:val="19"/>
        </w:numPr>
      </w:pPr>
      <w:r>
        <w:t>Make repairs to improve quality alerts and just improve quality in general</w:t>
      </w:r>
    </w:p>
    <w:p w14:paraId="7C12D5B3" w14:textId="39BDBA63" w:rsidR="008D1FBB" w:rsidRDefault="008D1FBB" w:rsidP="00857E3C">
      <w:pPr>
        <w:pStyle w:val="ListParagraph"/>
        <w:numPr>
          <w:ilvl w:val="0"/>
          <w:numId w:val="19"/>
        </w:numPr>
      </w:pPr>
      <w:r>
        <w:t>Help and teach team members throughout the day on how to fix issues</w:t>
      </w:r>
    </w:p>
    <w:p w14:paraId="31919F0C" w14:textId="46F9AD91" w:rsidR="008D1FBB" w:rsidRDefault="008D1FBB" w:rsidP="00857E3C">
      <w:pPr>
        <w:pStyle w:val="ListParagraph"/>
        <w:numPr>
          <w:ilvl w:val="0"/>
          <w:numId w:val="19"/>
        </w:numPr>
      </w:pPr>
      <w:r>
        <w:t>Utilize free time to learn as much as possible with robotic and controls applications</w:t>
      </w:r>
    </w:p>
    <w:p w14:paraId="27E0FA8B" w14:textId="77777777" w:rsidR="00EC2044" w:rsidRDefault="00EC2044" w:rsidP="00D413F9">
      <w:pPr>
        <w:pStyle w:val="Heading3"/>
      </w:pPr>
    </w:p>
    <w:p w14:paraId="23B79B31" w14:textId="763D4730" w:rsidR="0023705D" w:rsidRPr="00D413F9" w:rsidRDefault="00231205" w:rsidP="00D413F9">
      <w:pPr>
        <w:pStyle w:val="Heading3"/>
      </w:pPr>
      <w:r>
        <w:t>2017</w:t>
      </w:r>
      <w:r w:rsidR="00D413F9" w:rsidRPr="00D413F9">
        <w:t xml:space="preserve"> –</w:t>
      </w:r>
      <w:r w:rsidR="00D413F9">
        <w:t xml:space="preserve"> </w:t>
      </w:r>
      <w:r>
        <w:t>2019</w:t>
      </w:r>
    </w:p>
    <w:p w14:paraId="55C9661D" w14:textId="12D50806" w:rsidR="0023705D" w:rsidRPr="00513EFC" w:rsidRDefault="00231205" w:rsidP="00513EFC">
      <w:pPr>
        <w:pStyle w:val="Heading2"/>
      </w:pPr>
      <w:r>
        <w:t>Janitorial Services</w:t>
      </w:r>
      <w:r w:rsidR="00E03F71">
        <w:t xml:space="preserve"> </w:t>
      </w:r>
      <w:r w:rsidR="0095272C">
        <w:t>/</w:t>
      </w:r>
      <w:r w:rsidR="005A4A49" w:rsidRPr="00513EFC">
        <w:t xml:space="preserve"> </w:t>
      </w:r>
      <w:r>
        <w:rPr>
          <w:rStyle w:val="Emphasis"/>
        </w:rPr>
        <w:t>Columbiana Clinic, Columbiana AL</w:t>
      </w:r>
    </w:p>
    <w:p w14:paraId="2A5F5308" w14:textId="1F965D46" w:rsidR="00D413F9" w:rsidRDefault="00781BDA" w:rsidP="00D413F9">
      <w:r>
        <w:t xml:space="preserve">Maintained cleanliness and equipment inside of the building. Managed schedule and worked with a team to achieve goal efficiently and effectively. </w:t>
      </w:r>
    </w:p>
    <w:p w14:paraId="668507E7" w14:textId="767D317D" w:rsidR="004F04C8" w:rsidRDefault="004F04C8" w:rsidP="004F04C8">
      <w:pPr>
        <w:pStyle w:val="ListParagraph"/>
        <w:numPr>
          <w:ilvl w:val="0"/>
          <w:numId w:val="20"/>
        </w:numPr>
      </w:pPr>
      <w:r>
        <w:t>Perform tasks daily to ensure cleanliness</w:t>
      </w:r>
    </w:p>
    <w:p w14:paraId="3BE07954" w14:textId="418D5DF9" w:rsidR="004F04C8" w:rsidRDefault="004F04C8" w:rsidP="004F04C8">
      <w:pPr>
        <w:pStyle w:val="ListParagraph"/>
        <w:numPr>
          <w:ilvl w:val="0"/>
          <w:numId w:val="20"/>
        </w:numPr>
      </w:pPr>
      <w:r>
        <w:t>Remove all trash from inside the building</w:t>
      </w:r>
    </w:p>
    <w:p w14:paraId="675AF205" w14:textId="724DBEDE" w:rsidR="004F04C8" w:rsidRDefault="004F04C8" w:rsidP="004F04C8">
      <w:pPr>
        <w:pStyle w:val="ListParagraph"/>
        <w:numPr>
          <w:ilvl w:val="0"/>
          <w:numId w:val="20"/>
        </w:numPr>
      </w:pPr>
      <w:r>
        <w:t>Straighten and organize equipment/furniture</w:t>
      </w:r>
    </w:p>
    <w:p w14:paraId="2BA04ED3" w14:textId="01FAE477" w:rsidR="004F04C8" w:rsidRDefault="004F04C8" w:rsidP="004F04C8">
      <w:pPr>
        <w:pStyle w:val="ListParagraph"/>
        <w:numPr>
          <w:ilvl w:val="0"/>
          <w:numId w:val="20"/>
        </w:numPr>
      </w:pPr>
      <w:r>
        <w:t>Report to boss about supplies needed</w:t>
      </w:r>
    </w:p>
    <w:p w14:paraId="111B4CE6" w14:textId="75F6B485" w:rsidR="004F04C8" w:rsidRDefault="004F04C8" w:rsidP="004F04C8">
      <w:pPr>
        <w:pStyle w:val="ListParagraph"/>
        <w:numPr>
          <w:ilvl w:val="0"/>
          <w:numId w:val="20"/>
        </w:numPr>
      </w:pPr>
      <w:r>
        <w:t>Maintain stock of supplies inside bathrooms</w:t>
      </w:r>
    </w:p>
    <w:p w14:paraId="14784808" w14:textId="6ACCF59A" w:rsidR="004F04C8" w:rsidRDefault="007E40C1" w:rsidP="004F04C8">
      <w:pPr>
        <w:pStyle w:val="ListParagraph"/>
        <w:numPr>
          <w:ilvl w:val="0"/>
          <w:numId w:val="20"/>
        </w:numPr>
      </w:pPr>
      <w:r>
        <w:t>Daily mopping of the floor throughout the whole building</w:t>
      </w:r>
    </w:p>
    <w:p w14:paraId="53F6FA66" w14:textId="0AE2D6F9" w:rsidR="007E40C1" w:rsidRDefault="007E40C1" w:rsidP="004F04C8">
      <w:pPr>
        <w:pStyle w:val="ListParagraph"/>
        <w:numPr>
          <w:ilvl w:val="0"/>
          <w:numId w:val="20"/>
        </w:numPr>
      </w:pPr>
      <w:r>
        <w:t>Routine buffing of floor</w:t>
      </w:r>
    </w:p>
    <w:p w14:paraId="79BB53AE" w14:textId="08D1E03B" w:rsidR="007E40C1" w:rsidRDefault="007E40C1" w:rsidP="007E40C1">
      <w:pPr>
        <w:pStyle w:val="ListParagraph"/>
        <w:numPr>
          <w:ilvl w:val="0"/>
          <w:numId w:val="20"/>
        </w:numPr>
      </w:pPr>
      <w:r>
        <w:t>Routine Wax strip and rewax of floor</w:t>
      </w:r>
    </w:p>
    <w:p w14:paraId="7693E6C9" w14:textId="5F094987" w:rsidR="007E40C1" w:rsidRPr="00D413F9" w:rsidRDefault="007E40C1" w:rsidP="007E40C1">
      <w:pPr>
        <w:pStyle w:val="ListParagraph"/>
        <w:numPr>
          <w:ilvl w:val="0"/>
          <w:numId w:val="20"/>
        </w:numPr>
      </w:pPr>
      <w:r>
        <w:t>Small facility maintenance tasks</w:t>
      </w:r>
    </w:p>
    <w:p w14:paraId="396FF7F4" w14:textId="77777777" w:rsidR="0070237E" w:rsidRDefault="001817FA" w:rsidP="00725CB5">
      <w:pPr>
        <w:pStyle w:val="Heading1"/>
      </w:pPr>
      <w:sdt>
        <w:sdtPr>
          <w:alias w:val="Education:"/>
          <w:tag w:val="Education:"/>
          <w:id w:val="543866955"/>
          <w:placeholder>
            <w:docPart w:val="609675EC38F044C0A5F39DBC97F0004F"/>
          </w:placeholder>
          <w:temporary/>
          <w:showingPlcHdr/>
          <w15:appearance w15:val="hidden"/>
        </w:sdtPr>
        <w:sdtEndPr/>
        <w:sdtContent>
          <w:r w:rsidR="0070237E" w:rsidRPr="0070237E">
            <w:t>Education</w:t>
          </w:r>
        </w:sdtContent>
      </w:sdt>
    </w:p>
    <w:p w14:paraId="3E5574C1" w14:textId="77777777" w:rsidR="00EC2044" w:rsidRDefault="00EC2044" w:rsidP="00EC2044">
      <w:pPr>
        <w:pStyle w:val="Heading3"/>
      </w:pPr>
      <w:r>
        <w:t>may 2022</w:t>
      </w:r>
    </w:p>
    <w:p w14:paraId="6F6CF2B8" w14:textId="77777777" w:rsidR="00EC2044" w:rsidRDefault="00EC2044" w:rsidP="00EC2044">
      <w:pPr>
        <w:pStyle w:val="Heading2"/>
      </w:pPr>
      <w:r>
        <w:t xml:space="preserve">Associates in Mechatronics / </w:t>
      </w:r>
      <w:r>
        <w:rPr>
          <w:rStyle w:val="Emphasis"/>
        </w:rPr>
        <w:t>Wallace State, Hanceville AL</w:t>
      </w:r>
    </w:p>
    <w:p w14:paraId="02E8F6EC" w14:textId="03033BBC" w:rsidR="00EC2044" w:rsidRDefault="00533C87" w:rsidP="00EC2044">
      <w:r>
        <w:t>Graduated with a 3.9</w:t>
      </w:r>
      <w:r w:rsidR="008C6E7A">
        <w:t xml:space="preserve">6 </w:t>
      </w:r>
      <w:r>
        <w:t>GPA and made it on the presidents/deans list each semester.</w:t>
      </w:r>
      <w:r w:rsidR="00EC2044">
        <w:t xml:space="preserve"> Studied industrial automation and mechatronics, see list of classes on page 2. Apart of the PTK (Phi Theta Kappa) Honors society and nominated for the NSLS (National Society of Leadership and Success). </w:t>
      </w:r>
      <w:r w:rsidR="008C6E7A">
        <w:t>Presidential award</w:t>
      </w:r>
      <w:r w:rsidR="00597F83">
        <w:t xml:space="preserve"> of excellence in applied technologies</w:t>
      </w:r>
      <w:r w:rsidR="008C6E7A">
        <w:t xml:space="preserve"> winner.</w:t>
      </w:r>
    </w:p>
    <w:p w14:paraId="25FEC476" w14:textId="185152FA" w:rsidR="0070237E" w:rsidRDefault="00CD2D51" w:rsidP="0070237E">
      <w:pPr>
        <w:pStyle w:val="Heading3"/>
      </w:pPr>
      <w:r>
        <w:t>may</w:t>
      </w:r>
      <w:r w:rsidR="0070237E">
        <w:t xml:space="preserve"> </w:t>
      </w:r>
      <w:r>
        <w:t>2019</w:t>
      </w:r>
    </w:p>
    <w:p w14:paraId="39C3A5EE" w14:textId="24483D6D" w:rsidR="0070237E" w:rsidRDefault="00B25408" w:rsidP="0070237E">
      <w:pPr>
        <w:pStyle w:val="Heading2"/>
      </w:pPr>
      <w:r>
        <w:t xml:space="preserve">Automation </w:t>
      </w:r>
      <w:r w:rsidR="00CD2D51">
        <w:t>Technical Education</w:t>
      </w:r>
      <w:r w:rsidR="00E03F71">
        <w:t xml:space="preserve"> </w:t>
      </w:r>
      <w:r w:rsidR="0095272C">
        <w:t>/</w:t>
      </w:r>
      <w:r w:rsidR="0070237E">
        <w:t xml:space="preserve"> </w:t>
      </w:r>
      <w:r w:rsidR="00CD2D51">
        <w:rPr>
          <w:rStyle w:val="Emphasis"/>
        </w:rPr>
        <w:t>CTEC, Columbiana AL</w:t>
      </w:r>
    </w:p>
    <w:p w14:paraId="21C164BE" w14:textId="16D585E8" w:rsidR="0070237E" w:rsidRDefault="009C6A46" w:rsidP="0070237E">
      <w:r>
        <w:t xml:space="preserve">Technical school I went to during high school for </w:t>
      </w:r>
      <w:r w:rsidR="00AA6680">
        <w:t>automation classes</w:t>
      </w:r>
      <w:r>
        <w:t>.</w:t>
      </w:r>
      <w:r w:rsidR="00F107CF">
        <w:t xml:space="preserve"> </w:t>
      </w:r>
      <w:r w:rsidR="008C353B">
        <w:t>Took basic electronics such as AC and DC as well as an i</w:t>
      </w:r>
      <w:r w:rsidR="00F107CF">
        <w:t xml:space="preserve">ntroduction to </w:t>
      </w:r>
      <w:r w:rsidR="008C353B">
        <w:t xml:space="preserve">Fanuc </w:t>
      </w:r>
      <w:r w:rsidR="00F107CF">
        <w:t xml:space="preserve">robotics and PLC. Worked with </w:t>
      </w:r>
      <w:r w:rsidR="0005215A">
        <w:t>S</w:t>
      </w:r>
      <w:r w:rsidR="00F107CF">
        <w:t>iemens TIA Portal</w:t>
      </w:r>
      <w:r w:rsidR="00B375EE">
        <w:t>, Fanuc Robotics</w:t>
      </w:r>
      <w:r w:rsidR="000932E4">
        <w:t xml:space="preserve">, </w:t>
      </w:r>
      <w:r w:rsidR="00F107CF">
        <w:t>and programmed various Festo Trainers.</w:t>
      </w:r>
      <w:r>
        <w:t xml:space="preserve"> </w:t>
      </w:r>
    </w:p>
    <w:p w14:paraId="757DBFFD" w14:textId="77777777" w:rsidR="00EC2044" w:rsidRDefault="00EC2044" w:rsidP="00EC2044">
      <w:pPr>
        <w:pStyle w:val="Heading3"/>
      </w:pPr>
      <w:r>
        <w:t>May 2019</w:t>
      </w:r>
    </w:p>
    <w:p w14:paraId="743B568D" w14:textId="77777777" w:rsidR="00EC2044" w:rsidRPr="00513EFC" w:rsidRDefault="00EC2044" w:rsidP="00EC2044">
      <w:pPr>
        <w:pStyle w:val="Heading2"/>
      </w:pPr>
      <w:r>
        <w:t>High School Diploma /</w:t>
      </w:r>
      <w:r w:rsidRPr="00513EFC">
        <w:t xml:space="preserve"> </w:t>
      </w:r>
      <w:r>
        <w:rPr>
          <w:rStyle w:val="Emphasis"/>
        </w:rPr>
        <w:t>Shelby County High School</w:t>
      </w:r>
    </w:p>
    <w:p w14:paraId="398319B3" w14:textId="22B8665B" w:rsidR="00EC2044" w:rsidRDefault="00EC2044" w:rsidP="00CD2D51">
      <w:r>
        <w:t>Standard high school ed. Focused on excellence in technical classes and competitions at this time.</w:t>
      </w:r>
      <w:r w:rsidR="00607FB2">
        <w:rPr>
          <w:noProof/>
        </w:rPr>
        <mc:AlternateContent>
          <mc:Choice Requires="wps">
            <w:drawing>
              <wp:anchor distT="0" distB="0" distL="114300" distR="114300" simplePos="0" relativeHeight="251660288" behindDoc="0" locked="0" layoutInCell="1" allowOverlap="1" wp14:anchorId="10FEF22B" wp14:editId="1F9D06DB">
                <wp:simplePos x="0" y="0"/>
                <wp:positionH relativeFrom="column">
                  <wp:posOffset>0</wp:posOffset>
                </wp:positionH>
                <wp:positionV relativeFrom="paragraph">
                  <wp:posOffset>342265</wp:posOffset>
                </wp:positionV>
                <wp:extent cx="5979160" cy="0"/>
                <wp:effectExtent l="0" t="0" r="0" b="0"/>
                <wp:wrapSquare wrapText="bothSides"/>
                <wp:docPr id="6" name="Straight Connector 6"/>
                <wp:cNvGraphicFramePr/>
                <a:graphic xmlns:a="http://schemas.openxmlformats.org/drawingml/2006/main">
                  <a:graphicData uri="http://schemas.microsoft.com/office/word/2010/wordprocessingShape">
                    <wps:wsp>
                      <wps:cNvCnPr/>
                      <wps:spPr>
                        <a:xfrm>
                          <a:off x="0" y="0"/>
                          <a:ext cx="597916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1AE0939" id="Straight Connector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6.95pt" to="470.8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" strokecolor="gray [1629]" strokeweight=".5pt">
                <v:stroke joinstyle="miter"/>
                <w10:wrap type="square"/>
              </v:line>
            </w:pict>
          </mc:Fallback>
        </mc:AlternateContent>
      </w:r>
    </w:p>
    <w:p w14:paraId="480173CD" w14:textId="77777777" w:rsidR="00607FB2" w:rsidRDefault="00607FB2" w:rsidP="00CD2D51"/>
    <w:p w14:paraId="16B2AE19" w14:textId="151B00FC" w:rsidR="006302DB" w:rsidRDefault="006302DB" w:rsidP="00CD2D51">
      <w:r>
        <w:t>Classes taken including but not limited to,</w:t>
      </w:r>
    </w:p>
    <w:p w14:paraId="156BFF9A" w14:textId="3FD3E9B2" w:rsidR="006302DB" w:rsidRDefault="006302DB" w:rsidP="006302DB">
      <w:pPr>
        <w:pStyle w:val="ListParagraph"/>
        <w:numPr>
          <w:ilvl w:val="0"/>
          <w:numId w:val="13"/>
        </w:numPr>
      </w:pPr>
      <w:r>
        <w:t>ILT 194 – Introduction to Programmable Logic Controllers</w:t>
      </w:r>
    </w:p>
    <w:p w14:paraId="3FB9365E" w14:textId="6E0F4768" w:rsidR="006302DB" w:rsidRDefault="006302DB" w:rsidP="006302DB">
      <w:pPr>
        <w:pStyle w:val="ListParagraph"/>
        <w:numPr>
          <w:ilvl w:val="0"/>
          <w:numId w:val="13"/>
        </w:numPr>
      </w:pPr>
      <w:r>
        <w:t>ILT 196 – Advanced Programmable Logic Controllers</w:t>
      </w:r>
    </w:p>
    <w:p w14:paraId="5B334735" w14:textId="33A1686B" w:rsidR="006302DB" w:rsidRDefault="006302DB" w:rsidP="006302DB">
      <w:pPr>
        <w:pStyle w:val="ListParagraph"/>
        <w:numPr>
          <w:ilvl w:val="0"/>
          <w:numId w:val="13"/>
        </w:numPr>
      </w:pPr>
      <w:r>
        <w:t xml:space="preserve">ILT 195 – Troubleshooting Techniques </w:t>
      </w:r>
    </w:p>
    <w:p w14:paraId="522FB161" w14:textId="3BE4C242" w:rsidR="003C6C9D" w:rsidRDefault="003C6C9D" w:rsidP="006302DB">
      <w:pPr>
        <w:pStyle w:val="ListParagraph"/>
        <w:numPr>
          <w:ilvl w:val="0"/>
          <w:numId w:val="13"/>
        </w:numPr>
      </w:pPr>
      <w:r>
        <w:t>ILT 218 – Industrial Robotics Concepts</w:t>
      </w:r>
    </w:p>
    <w:p w14:paraId="3BB04280" w14:textId="17A9B0CB" w:rsidR="006302DB" w:rsidRDefault="006302DB" w:rsidP="006302DB">
      <w:pPr>
        <w:pStyle w:val="ListParagraph"/>
        <w:numPr>
          <w:ilvl w:val="0"/>
          <w:numId w:val="13"/>
        </w:numPr>
      </w:pPr>
      <w:r>
        <w:t>ILT 240 – Sensors Tech &amp; Applications</w:t>
      </w:r>
    </w:p>
    <w:p w14:paraId="63F02699" w14:textId="2ADDA29B" w:rsidR="006302DB" w:rsidRDefault="006302DB" w:rsidP="006302DB">
      <w:pPr>
        <w:pStyle w:val="ListParagraph"/>
        <w:numPr>
          <w:ilvl w:val="0"/>
          <w:numId w:val="13"/>
        </w:numPr>
      </w:pPr>
      <w:r>
        <w:t>ILT 102 – Industrial Automation</w:t>
      </w:r>
    </w:p>
    <w:p w14:paraId="5E27AD5A" w14:textId="3D460A87" w:rsidR="003C6C9D" w:rsidRDefault="006302DB" w:rsidP="003C6C9D">
      <w:pPr>
        <w:pStyle w:val="ListParagraph"/>
        <w:numPr>
          <w:ilvl w:val="0"/>
          <w:numId w:val="13"/>
        </w:numPr>
      </w:pPr>
      <w:r>
        <w:t xml:space="preserve">ILT 210 – Mechatronics </w:t>
      </w:r>
    </w:p>
    <w:p w14:paraId="430EA3DA" w14:textId="1D0A0727" w:rsidR="00F00FB1" w:rsidRDefault="00F00FB1" w:rsidP="003C6C9D">
      <w:pPr>
        <w:pStyle w:val="ListParagraph"/>
        <w:numPr>
          <w:ilvl w:val="0"/>
          <w:numId w:val="13"/>
        </w:numPr>
      </w:pPr>
      <w:r>
        <w:t>OSHA 10</w:t>
      </w:r>
    </w:p>
    <w:p w14:paraId="7AD758A5" w14:textId="3B8424D2" w:rsidR="003C6C9D" w:rsidRDefault="003C6C9D" w:rsidP="003C6C9D">
      <w:r>
        <w:lastRenderedPageBreak/>
        <w:t xml:space="preserve">Feel free to ask any questions about other classes or for more info about the classes listed above. </w:t>
      </w:r>
    </w:p>
    <w:p w14:paraId="383FBDEA" w14:textId="65E34810" w:rsidR="00FB3CCB" w:rsidRDefault="008C353B" w:rsidP="00CD2D51">
      <w:r>
        <w:t>T</w:t>
      </w:r>
      <w:r w:rsidR="00AA6C85">
        <w:t xml:space="preserve">hroughout my time in </w:t>
      </w:r>
      <w:r>
        <w:t>university,</w:t>
      </w:r>
      <w:r w:rsidR="00AA6C85">
        <w:t xml:space="preserve"> I was </w:t>
      </w:r>
      <w:r>
        <w:t xml:space="preserve">a part of </w:t>
      </w:r>
      <w:r w:rsidR="00AA6C85">
        <w:t>the F.A.M.E. program. This program is held to a higher standard and teaches critical skills needed to improve efficiency and productivity in the workplace. Some examples are</w:t>
      </w:r>
      <w:r>
        <w:t xml:space="preserve"> Problem Solving, TPM, Continuous Improvement, Kaizen, </w:t>
      </w:r>
      <w:r w:rsidR="00225F2B">
        <w:t xml:space="preserve">and </w:t>
      </w:r>
      <w:r>
        <w:t>5S. Had to work on projects that require</w:t>
      </w:r>
      <w:r w:rsidR="00225F2B">
        <w:t xml:space="preserve"> </w:t>
      </w:r>
      <w:r>
        <w:t>completion of a team charter, Gantt Chart, FMEA, and machine audits. Can provide examples of these projects and more information if requested.</w:t>
      </w:r>
    </w:p>
    <w:p w14:paraId="5694D1C3" w14:textId="3A286425" w:rsidR="00EF3BAA" w:rsidRDefault="00FB3CCB" w:rsidP="00EF3BAA">
      <w:r>
        <w:rPr>
          <w:noProof/>
        </w:rPr>
        <mc:AlternateContent>
          <mc:Choice Requires="wps">
            <w:drawing>
              <wp:anchor distT="0" distB="0" distL="114300" distR="114300" simplePos="0" relativeHeight="251658240" behindDoc="0" locked="0" layoutInCell="1" allowOverlap="1" wp14:anchorId="2EEB050D" wp14:editId="45EAD311">
                <wp:simplePos x="0" y="0"/>
                <wp:positionH relativeFrom="column">
                  <wp:posOffset>-28575</wp:posOffset>
                </wp:positionH>
                <wp:positionV relativeFrom="paragraph">
                  <wp:posOffset>267335</wp:posOffset>
                </wp:positionV>
                <wp:extent cx="5979160" cy="0"/>
                <wp:effectExtent l="0" t="0" r="0" b="0"/>
                <wp:wrapSquare wrapText="bothSides"/>
                <wp:docPr id="1" name="Straight Connector 1"/>
                <wp:cNvGraphicFramePr/>
                <a:graphic xmlns:a="http://schemas.openxmlformats.org/drawingml/2006/main">
                  <a:graphicData uri="http://schemas.microsoft.com/office/word/2010/wordprocessingShape">
                    <wps:wsp>
                      <wps:cNvCnPr/>
                      <wps:spPr>
                        <a:xfrm>
                          <a:off x="0" y="0"/>
                          <a:ext cx="597916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90B657"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21.05pt" to="468.5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" strokecolor="gray [1629]" strokeweight=".5pt">
                <v:stroke joinstyle="miter"/>
                <w10:wrap type="square"/>
              </v:line>
            </w:pict>
          </mc:Fallback>
        </mc:AlternateContent>
      </w:r>
    </w:p>
    <w:p w14:paraId="17E25B8D" w14:textId="5CB00BF7" w:rsidR="00EF3BAA" w:rsidRDefault="00EF3BAA" w:rsidP="00EF3BAA">
      <w:pPr>
        <w:rPr>
          <w:rFonts w:asciiTheme="majorHAnsi" w:hAnsiTheme="majorHAnsi"/>
          <w:b/>
          <w:bCs/>
          <w:color w:val="111111" w:themeColor="text2"/>
          <w:sz w:val="36"/>
          <w:szCs w:val="36"/>
        </w:rPr>
      </w:pPr>
      <w:r w:rsidRPr="00EF3BAA">
        <w:rPr>
          <w:rFonts w:asciiTheme="majorHAnsi" w:hAnsiTheme="majorHAnsi"/>
          <w:b/>
          <w:bCs/>
          <w:color w:val="111111" w:themeColor="text2"/>
          <w:sz w:val="36"/>
          <w:szCs w:val="36"/>
        </w:rPr>
        <w:t>Certificates</w:t>
      </w:r>
    </w:p>
    <w:p w14:paraId="7957FA1F" w14:textId="46F5335A" w:rsidR="00EF3BAA" w:rsidRPr="00EF3BAA" w:rsidRDefault="00EF3BAA" w:rsidP="00EF3BAA">
      <w:pPr>
        <w:rPr>
          <w:rFonts w:cstheme="minorHAnsi"/>
        </w:rPr>
      </w:pPr>
      <w:r w:rsidRPr="00EF3BAA">
        <w:rPr>
          <w:rFonts w:cstheme="minorHAnsi"/>
        </w:rPr>
        <w:t>The following were acquired through NC3Certs –</w:t>
      </w:r>
    </w:p>
    <w:p w14:paraId="7141157A" w14:textId="6B262D84" w:rsidR="00EF3BAA" w:rsidRPr="00EF3BAA" w:rsidRDefault="00EF3BAA" w:rsidP="00EF3BAA">
      <w:pPr>
        <w:pStyle w:val="ListParagraph"/>
        <w:numPr>
          <w:ilvl w:val="0"/>
          <w:numId w:val="14"/>
        </w:numPr>
        <w:rPr>
          <w:rFonts w:cstheme="minorHAnsi"/>
        </w:rPr>
      </w:pPr>
      <w:r w:rsidRPr="00EF3BAA">
        <w:rPr>
          <w:rFonts w:cstheme="minorHAnsi"/>
        </w:rPr>
        <w:t xml:space="preserve">Fundamentals of PLCs </w:t>
      </w:r>
      <w:r>
        <w:rPr>
          <w:rFonts w:cstheme="minorHAnsi"/>
        </w:rPr>
        <w:t>–</w:t>
      </w:r>
      <w:r w:rsidRPr="00EF3BAA">
        <w:rPr>
          <w:rFonts w:cstheme="minorHAnsi"/>
        </w:rPr>
        <w:t xml:space="preserve"> Siemens</w:t>
      </w:r>
      <w:r>
        <w:rPr>
          <w:rFonts w:cstheme="minorHAnsi"/>
        </w:rPr>
        <w:t xml:space="preserve">   </w:t>
      </w:r>
      <w:r>
        <w:rPr>
          <w:rFonts w:cstheme="minorHAnsi"/>
        </w:rPr>
        <w:tab/>
      </w:r>
      <w:r>
        <w:rPr>
          <w:rFonts w:cstheme="minorHAnsi"/>
        </w:rPr>
        <w:tab/>
      </w:r>
      <w:r w:rsidRPr="00EF3BAA">
        <w:rPr>
          <w:rFonts w:cstheme="minorHAnsi"/>
        </w:rPr>
        <w:t>Festo Advanced Manufacturing</w:t>
      </w:r>
    </w:p>
    <w:p w14:paraId="68E1CF25" w14:textId="6719D496" w:rsidR="00EF3BAA" w:rsidRPr="00EF3BAA" w:rsidRDefault="00EF3BAA" w:rsidP="00EF3BAA">
      <w:pPr>
        <w:pStyle w:val="ListParagraph"/>
        <w:numPr>
          <w:ilvl w:val="0"/>
          <w:numId w:val="14"/>
        </w:numPr>
        <w:rPr>
          <w:rFonts w:cstheme="minorHAnsi"/>
        </w:rPr>
      </w:pPr>
      <w:r w:rsidRPr="00EF3BAA">
        <w:rPr>
          <w:rFonts w:cstheme="minorHAnsi"/>
        </w:rPr>
        <w:t>Applied PLCs - Allen-Bradley</w:t>
      </w:r>
      <w:r w:rsidRPr="00EF3BAA">
        <w:rPr>
          <w:rFonts w:cstheme="minorHAnsi"/>
        </w:rPr>
        <w:tab/>
      </w:r>
      <w:r>
        <w:rPr>
          <w:rFonts w:cstheme="minorHAnsi"/>
        </w:rPr>
        <w:tab/>
      </w:r>
      <w:r>
        <w:rPr>
          <w:rFonts w:cstheme="minorHAnsi"/>
        </w:rPr>
        <w:tab/>
      </w:r>
      <w:r w:rsidRPr="00EF3BAA">
        <w:rPr>
          <w:rFonts w:cstheme="minorHAnsi"/>
        </w:rPr>
        <w:t>Festo Advanced Manufacturing</w:t>
      </w:r>
      <w:r w:rsidRPr="00EF3BAA">
        <w:rPr>
          <w:rFonts w:cstheme="minorHAnsi"/>
        </w:rPr>
        <w:tab/>
      </w:r>
    </w:p>
    <w:p w14:paraId="39D4B8F3" w14:textId="121C044B" w:rsidR="00EF3BAA" w:rsidRPr="00EF3BAA" w:rsidRDefault="00EF3BAA" w:rsidP="00EF3BAA">
      <w:pPr>
        <w:pStyle w:val="ListParagraph"/>
        <w:numPr>
          <w:ilvl w:val="0"/>
          <w:numId w:val="14"/>
        </w:numPr>
        <w:rPr>
          <w:rFonts w:cstheme="minorHAnsi"/>
        </w:rPr>
      </w:pPr>
      <w:r w:rsidRPr="00EF3BAA">
        <w:rPr>
          <w:rFonts w:cstheme="minorHAnsi"/>
        </w:rPr>
        <w:t>Fundamentals of Sensor Technology</w:t>
      </w:r>
      <w:r w:rsidRPr="00EF3BAA">
        <w:rPr>
          <w:rFonts w:cstheme="minorHAnsi"/>
        </w:rPr>
        <w:tab/>
      </w:r>
      <w:r>
        <w:rPr>
          <w:rFonts w:cstheme="minorHAnsi"/>
        </w:rPr>
        <w:tab/>
      </w:r>
      <w:r w:rsidRPr="00EF3BAA">
        <w:rPr>
          <w:rFonts w:cstheme="minorHAnsi"/>
        </w:rPr>
        <w:t>Festo Advanced Manufacturing</w:t>
      </w:r>
      <w:r w:rsidRPr="00EF3BAA">
        <w:rPr>
          <w:rFonts w:cstheme="minorHAnsi"/>
        </w:rPr>
        <w:tab/>
      </w:r>
    </w:p>
    <w:p w14:paraId="30C81B71" w14:textId="04AA3E13" w:rsidR="00EF3BAA" w:rsidRPr="00EF3BAA" w:rsidRDefault="00EF3BAA" w:rsidP="00EF3BAA">
      <w:pPr>
        <w:pStyle w:val="ListParagraph"/>
        <w:numPr>
          <w:ilvl w:val="0"/>
          <w:numId w:val="14"/>
        </w:numPr>
        <w:rPr>
          <w:rFonts w:cstheme="minorHAnsi"/>
        </w:rPr>
      </w:pPr>
      <w:r w:rsidRPr="00EF3BAA">
        <w:rPr>
          <w:rFonts w:cstheme="minorHAnsi"/>
        </w:rPr>
        <w:t>Fundamentals of PLCs - Allen-Bradley</w:t>
      </w:r>
      <w:r w:rsidRPr="00EF3BAA">
        <w:rPr>
          <w:rFonts w:cstheme="minorHAnsi"/>
        </w:rPr>
        <w:tab/>
      </w:r>
      <w:r>
        <w:rPr>
          <w:rFonts w:cstheme="minorHAnsi"/>
        </w:rPr>
        <w:tab/>
      </w:r>
      <w:r w:rsidRPr="00EF3BAA">
        <w:rPr>
          <w:rFonts w:cstheme="minorHAnsi"/>
        </w:rPr>
        <w:t>Festo Advanced Manufacturing</w:t>
      </w:r>
      <w:r w:rsidRPr="00EF3BAA">
        <w:rPr>
          <w:rFonts w:cstheme="minorHAnsi"/>
        </w:rPr>
        <w:tab/>
      </w:r>
    </w:p>
    <w:p w14:paraId="07D19DBD" w14:textId="6C6ECCC2" w:rsidR="00EF3BAA" w:rsidRPr="00EF3BAA" w:rsidRDefault="00EF3BAA" w:rsidP="00EF3BAA">
      <w:pPr>
        <w:pStyle w:val="ListParagraph"/>
        <w:numPr>
          <w:ilvl w:val="0"/>
          <w:numId w:val="14"/>
        </w:numPr>
        <w:rPr>
          <w:rFonts w:cstheme="minorHAnsi"/>
        </w:rPr>
      </w:pPr>
      <w:r w:rsidRPr="00EF3BAA">
        <w:rPr>
          <w:rFonts w:cstheme="minorHAnsi"/>
        </w:rPr>
        <w:t>Fundamentals of Fluid Power - Pneumatics</w:t>
      </w:r>
      <w:r w:rsidRPr="00EF3BAA">
        <w:rPr>
          <w:rFonts w:cstheme="minorHAnsi"/>
        </w:rPr>
        <w:tab/>
        <w:t>Festo Advanced Manufacturing</w:t>
      </w:r>
      <w:r w:rsidRPr="00EF3BAA">
        <w:rPr>
          <w:rFonts w:cstheme="minorHAnsi"/>
        </w:rPr>
        <w:tab/>
      </w:r>
      <w:r w:rsidRPr="00EF3BAA">
        <w:rPr>
          <w:rFonts w:cstheme="minorHAnsi"/>
        </w:rPr>
        <w:tab/>
      </w:r>
    </w:p>
    <w:p w14:paraId="0F9D0D6A" w14:textId="71B22144" w:rsidR="00EF3BAA" w:rsidRPr="00EF3BAA" w:rsidRDefault="00EF3BAA" w:rsidP="00EF3BAA">
      <w:pPr>
        <w:pStyle w:val="ListParagraph"/>
        <w:numPr>
          <w:ilvl w:val="0"/>
          <w:numId w:val="14"/>
        </w:numPr>
        <w:rPr>
          <w:rFonts w:cstheme="minorHAnsi"/>
        </w:rPr>
      </w:pPr>
      <w:r w:rsidRPr="00EF3BAA">
        <w:rPr>
          <w:rFonts w:cstheme="minorHAnsi"/>
        </w:rPr>
        <w:t>Fundamentals of Fluid Power - Hydraulics</w:t>
      </w:r>
      <w:r w:rsidRPr="00EF3BAA">
        <w:rPr>
          <w:rFonts w:cstheme="minorHAnsi"/>
        </w:rPr>
        <w:tab/>
        <w:t>Festo Advanced Manufacturing</w:t>
      </w:r>
      <w:r w:rsidRPr="00EF3BAA">
        <w:rPr>
          <w:rFonts w:cstheme="minorHAnsi"/>
        </w:rPr>
        <w:tab/>
      </w:r>
      <w:r w:rsidRPr="00EF3BAA">
        <w:rPr>
          <w:rFonts w:cstheme="minorHAnsi"/>
        </w:rPr>
        <w:tab/>
      </w:r>
    </w:p>
    <w:p w14:paraId="1718665D" w14:textId="0CC688C4" w:rsidR="00EF3BAA" w:rsidRPr="00EF3BAA" w:rsidRDefault="00EF3BAA" w:rsidP="00EF3BAA">
      <w:pPr>
        <w:pStyle w:val="ListParagraph"/>
        <w:numPr>
          <w:ilvl w:val="0"/>
          <w:numId w:val="14"/>
        </w:numPr>
        <w:rPr>
          <w:rFonts w:cstheme="minorHAnsi"/>
        </w:rPr>
      </w:pPr>
      <w:r w:rsidRPr="00EF3BAA">
        <w:rPr>
          <w:rFonts w:cstheme="minorHAnsi"/>
        </w:rPr>
        <w:t xml:space="preserve">Fundamentals of Electricity </w:t>
      </w:r>
      <w:r>
        <w:rPr>
          <w:rFonts w:cstheme="minorHAnsi"/>
        </w:rPr>
        <w:t xml:space="preserve">– AC </w:t>
      </w:r>
      <w:r w:rsidRPr="00EF3BAA">
        <w:rPr>
          <w:rFonts w:cstheme="minorHAnsi"/>
        </w:rPr>
        <w:tab/>
      </w:r>
      <w:r>
        <w:rPr>
          <w:rFonts w:cstheme="minorHAnsi"/>
        </w:rPr>
        <w:tab/>
      </w:r>
      <w:r w:rsidRPr="00EF3BAA">
        <w:rPr>
          <w:rFonts w:cstheme="minorHAnsi"/>
        </w:rPr>
        <w:t>Festo Advanced Manufacturing</w:t>
      </w:r>
      <w:r w:rsidRPr="00EF3BAA">
        <w:rPr>
          <w:rFonts w:cstheme="minorHAnsi"/>
        </w:rPr>
        <w:tab/>
      </w:r>
    </w:p>
    <w:p w14:paraId="7ED3F328" w14:textId="5F320EAD" w:rsidR="00EF3BAA" w:rsidRPr="003D5793" w:rsidRDefault="00EF3BAA" w:rsidP="00EF3BAA">
      <w:pPr>
        <w:pStyle w:val="ListParagraph"/>
        <w:numPr>
          <w:ilvl w:val="0"/>
          <w:numId w:val="14"/>
        </w:numPr>
        <w:rPr>
          <w:rFonts w:cstheme="minorHAnsi"/>
        </w:rPr>
      </w:pPr>
      <w:r w:rsidRPr="00EF3BAA">
        <w:rPr>
          <w:rFonts w:cstheme="minorHAnsi"/>
        </w:rPr>
        <w:t xml:space="preserve">Fundamentals of Electricity </w:t>
      </w:r>
      <w:r>
        <w:rPr>
          <w:rFonts w:cstheme="minorHAnsi"/>
        </w:rPr>
        <w:t>–</w:t>
      </w:r>
      <w:r w:rsidRPr="00EF3BAA">
        <w:rPr>
          <w:rFonts w:cstheme="minorHAnsi"/>
        </w:rPr>
        <w:t xml:space="preserve"> DC</w:t>
      </w:r>
      <w:r>
        <w:rPr>
          <w:rFonts w:cstheme="minorHAnsi"/>
        </w:rPr>
        <w:tab/>
      </w:r>
      <w:r w:rsidRPr="00EF3BAA">
        <w:rPr>
          <w:rFonts w:cstheme="minorHAnsi"/>
        </w:rPr>
        <w:tab/>
        <w:t>Festo Advanced Manufacturing</w:t>
      </w:r>
      <w:r w:rsidRPr="00EF3BAA">
        <w:rPr>
          <w:rFonts w:cstheme="minorHAnsi"/>
        </w:rPr>
        <w:tab/>
      </w:r>
    </w:p>
    <w:p w14:paraId="1342993B" w14:textId="3CB714D3" w:rsidR="00434074" w:rsidRDefault="003548A7" w:rsidP="00434074">
      <w:pPr>
        <w:pStyle w:val="Heading1"/>
      </w:pPr>
      <w:bookmarkStart w:id="0" w:name="_Hlk98141653"/>
      <w:r>
        <w:t>A</w:t>
      </w:r>
      <w:bookmarkEnd w:id="0"/>
      <w:r>
        <w:t>wards and Activities</w:t>
      </w:r>
    </w:p>
    <w:p w14:paraId="13EEF8B7" w14:textId="6B9CA3B2" w:rsidR="003D5793" w:rsidRDefault="003D5793" w:rsidP="003D5793">
      <w:pPr>
        <w:pStyle w:val="ListParagraph"/>
        <w:numPr>
          <w:ilvl w:val="0"/>
          <w:numId w:val="16"/>
        </w:numPr>
      </w:pPr>
    </w:p>
    <w:p w14:paraId="23EF59A2" w14:textId="5E6FDDCB" w:rsidR="003D5793" w:rsidRDefault="003D5793" w:rsidP="003D5793">
      <w:pPr>
        <w:pStyle w:val="ListParagraph"/>
      </w:pPr>
      <w:r>
        <w:t>- Placed 1</w:t>
      </w:r>
      <w:r w:rsidRPr="003D5793">
        <w:rPr>
          <w:vertAlign w:val="superscript"/>
        </w:rPr>
        <w:t>st</w:t>
      </w:r>
      <w:r>
        <w:t xml:space="preserve"> in SkillsUSA Mechatronics State Competition and went on to place 12</w:t>
      </w:r>
      <w:r w:rsidRPr="003D5793">
        <w:rPr>
          <w:vertAlign w:val="superscript"/>
        </w:rPr>
        <w:t>th</w:t>
      </w:r>
      <w:r>
        <w:t xml:space="preserve"> at the national competition.</w:t>
      </w:r>
    </w:p>
    <w:p w14:paraId="7E13FB70" w14:textId="77777777" w:rsidR="003D5793" w:rsidRDefault="003D5793" w:rsidP="003D5793">
      <w:pPr>
        <w:pStyle w:val="ListParagraph"/>
        <w:numPr>
          <w:ilvl w:val="0"/>
          <w:numId w:val="16"/>
        </w:numPr>
      </w:pPr>
    </w:p>
    <w:p w14:paraId="5FA1EB9A" w14:textId="7AC45869" w:rsidR="003D5793" w:rsidRDefault="003D5793" w:rsidP="003D5793">
      <w:pPr>
        <w:pStyle w:val="ListParagraph"/>
      </w:pPr>
      <w:r>
        <w:t>- Placed 1</w:t>
      </w:r>
      <w:r w:rsidRPr="003D5793">
        <w:rPr>
          <w:vertAlign w:val="superscript"/>
        </w:rPr>
        <w:t>st</w:t>
      </w:r>
      <w:r>
        <w:t xml:space="preserve"> in SkillsUSA Mechatronics State Competition and went on to place 4</w:t>
      </w:r>
      <w:r w:rsidRPr="003D5793">
        <w:rPr>
          <w:vertAlign w:val="superscript"/>
        </w:rPr>
        <w:t>th</w:t>
      </w:r>
      <w:r>
        <w:t xml:space="preserve"> at the national competition.</w:t>
      </w:r>
    </w:p>
    <w:p w14:paraId="2F1AEFDB" w14:textId="77777777" w:rsidR="00533C87" w:rsidRDefault="001B05DB" w:rsidP="00533C87">
      <w:pPr>
        <w:spacing w:after="0"/>
      </w:pPr>
      <w:r>
        <w:t xml:space="preserve">       </w:t>
      </w:r>
      <w:r w:rsidR="00607FB2">
        <w:t>2022</w:t>
      </w:r>
    </w:p>
    <w:p w14:paraId="31CEDF64" w14:textId="685CCAB4" w:rsidR="00753016" w:rsidRDefault="00533C87" w:rsidP="00753016">
      <w:pPr>
        <w:ind w:left="720"/>
      </w:pPr>
      <w:r>
        <w:t>- Placed 1</w:t>
      </w:r>
      <w:r w:rsidRPr="00533C87">
        <w:rPr>
          <w:vertAlign w:val="superscript"/>
        </w:rPr>
        <w:t>st</w:t>
      </w:r>
      <w:r>
        <w:t xml:space="preserve"> in SkillsUSA Robotics and Automation College Competition.</w:t>
      </w:r>
      <w:r w:rsidR="00B30E03">
        <w:t xml:space="preserve"> Will go on to compete in the national competition.</w:t>
      </w:r>
    </w:p>
    <w:p w14:paraId="586F4D68" w14:textId="4ED0986D" w:rsidR="00595F0C" w:rsidRDefault="003D5793" w:rsidP="003D5793">
      <w:r>
        <w:t xml:space="preserve">These competitions included a demonstration of skills in </w:t>
      </w:r>
      <w:r w:rsidR="00B64079">
        <w:t xml:space="preserve">PLC Setup/Programming/Troubleshooting, Pneumatic operations, </w:t>
      </w:r>
      <w:r w:rsidR="003548A7">
        <w:t>and teamwork.</w:t>
      </w:r>
    </w:p>
    <w:p w14:paraId="1457BDDD" w14:textId="5658AC85" w:rsidR="00753016" w:rsidRDefault="00753016" w:rsidP="00753016">
      <w:pPr>
        <w:spacing w:after="0"/>
      </w:pPr>
      <w:r>
        <w:t xml:space="preserve">        2022</w:t>
      </w:r>
    </w:p>
    <w:p w14:paraId="051B7179" w14:textId="345467A9" w:rsidR="00753016" w:rsidRDefault="00753016" w:rsidP="00753016">
      <w:pPr>
        <w:ind w:left="720"/>
      </w:pPr>
      <w:r>
        <w:t>- Presidential Award of Excellence in applied technologies at Wallace State.</w:t>
      </w:r>
    </w:p>
    <w:p w14:paraId="33746BC9" w14:textId="77777777" w:rsidR="00753016" w:rsidRDefault="00753016" w:rsidP="003D5793"/>
    <w:p w14:paraId="0E0EF9BE" w14:textId="77777777" w:rsidR="00753016" w:rsidRDefault="00753016" w:rsidP="003D5793"/>
    <w:p w14:paraId="7A8C06A6" w14:textId="25D84D23" w:rsidR="004D43B1" w:rsidRDefault="004D43B1" w:rsidP="003D5793"/>
    <w:p w14:paraId="4C4A94A2" w14:textId="77777777" w:rsidR="00595F0C" w:rsidRPr="00BC7376" w:rsidRDefault="00595F0C" w:rsidP="003D5793"/>
    <w:sectPr w:rsidR="00595F0C" w:rsidRPr="00BC7376" w:rsidSect="00D92B95">
      <w:footerReference w:type="default" r:id="rId10"/>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9F5D6" w14:textId="77777777" w:rsidR="001817FA" w:rsidRDefault="001817FA" w:rsidP="00725803">
      <w:pPr>
        <w:spacing w:after="0"/>
      </w:pPr>
      <w:r>
        <w:separator/>
      </w:r>
    </w:p>
  </w:endnote>
  <w:endnote w:type="continuationSeparator" w:id="0">
    <w:p w14:paraId="76C8EE1A" w14:textId="77777777" w:rsidR="001817FA" w:rsidRDefault="001817FA"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7F9DB78A"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FCA87" w14:textId="77777777" w:rsidR="001817FA" w:rsidRDefault="001817FA" w:rsidP="00725803">
      <w:pPr>
        <w:spacing w:after="0"/>
      </w:pPr>
      <w:r>
        <w:separator/>
      </w:r>
    </w:p>
  </w:footnote>
  <w:footnote w:type="continuationSeparator" w:id="0">
    <w:p w14:paraId="36D076E7" w14:textId="77777777" w:rsidR="001817FA" w:rsidRDefault="001817FA"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729424A"/>
    <w:multiLevelType w:val="hybridMultilevel"/>
    <w:tmpl w:val="C57E0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B44FB4"/>
    <w:multiLevelType w:val="hybridMultilevel"/>
    <w:tmpl w:val="4128004A"/>
    <w:lvl w:ilvl="0" w:tplc="C96A8A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7263FB"/>
    <w:multiLevelType w:val="hybridMultilevel"/>
    <w:tmpl w:val="71B6E602"/>
    <w:lvl w:ilvl="0" w:tplc="1D28CC9E">
      <w:start w:val="2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14E76"/>
    <w:multiLevelType w:val="hybridMultilevel"/>
    <w:tmpl w:val="93D61504"/>
    <w:lvl w:ilvl="0" w:tplc="C96A8A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7BF25C5"/>
    <w:multiLevelType w:val="hybridMultilevel"/>
    <w:tmpl w:val="3A204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3016B"/>
    <w:multiLevelType w:val="hybridMultilevel"/>
    <w:tmpl w:val="397E155E"/>
    <w:lvl w:ilvl="0" w:tplc="C96A8A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426C1"/>
    <w:multiLevelType w:val="hybridMultilevel"/>
    <w:tmpl w:val="572CA574"/>
    <w:lvl w:ilvl="0" w:tplc="A0460CD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33F1A30"/>
    <w:multiLevelType w:val="hybridMultilevel"/>
    <w:tmpl w:val="CD3058F2"/>
    <w:lvl w:ilvl="0" w:tplc="33E0A7B2">
      <w:start w:val="201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91265">
    <w:abstractNumId w:val="13"/>
  </w:num>
  <w:num w:numId="2" w16cid:durableId="1337926599">
    <w:abstractNumId w:val="7"/>
  </w:num>
  <w:num w:numId="3" w16cid:durableId="1042630477">
    <w:abstractNumId w:val="6"/>
  </w:num>
  <w:num w:numId="4" w16cid:durableId="9434159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2016021">
    <w:abstractNumId w:val="8"/>
  </w:num>
  <w:num w:numId="6" w16cid:durableId="2056390970">
    <w:abstractNumId w:val="14"/>
  </w:num>
  <w:num w:numId="7" w16cid:durableId="364791411">
    <w:abstractNumId w:val="5"/>
  </w:num>
  <w:num w:numId="8" w16cid:durableId="633222272">
    <w:abstractNumId w:val="4"/>
  </w:num>
  <w:num w:numId="9" w16cid:durableId="1468477473">
    <w:abstractNumId w:val="3"/>
  </w:num>
  <w:num w:numId="10" w16cid:durableId="488136981">
    <w:abstractNumId w:val="2"/>
  </w:num>
  <w:num w:numId="11" w16cid:durableId="721099405">
    <w:abstractNumId w:val="1"/>
  </w:num>
  <w:num w:numId="12" w16cid:durableId="1242637811">
    <w:abstractNumId w:val="0"/>
  </w:num>
  <w:num w:numId="13" w16cid:durableId="1608851943">
    <w:abstractNumId w:val="9"/>
  </w:num>
  <w:num w:numId="14" w16cid:durableId="53890263">
    <w:abstractNumId w:val="15"/>
  </w:num>
  <w:num w:numId="15" w16cid:durableId="1151795741">
    <w:abstractNumId w:val="11"/>
  </w:num>
  <w:num w:numId="16" w16cid:durableId="1794011788">
    <w:abstractNumId w:val="18"/>
  </w:num>
  <w:num w:numId="17" w16cid:durableId="1861431887">
    <w:abstractNumId w:val="17"/>
  </w:num>
  <w:num w:numId="18" w16cid:durableId="1724675042">
    <w:abstractNumId w:val="10"/>
  </w:num>
  <w:num w:numId="19" w16cid:durableId="1938370995">
    <w:abstractNumId w:val="16"/>
  </w:num>
  <w:num w:numId="20" w16cid:durableId="1813323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54"/>
    <w:rsid w:val="00025E77"/>
    <w:rsid w:val="00027312"/>
    <w:rsid w:val="0005215A"/>
    <w:rsid w:val="000645F2"/>
    <w:rsid w:val="00082F03"/>
    <w:rsid w:val="000835A0"/>
    <w:rsid w:val="000932E4"/>
    <w:rsid w:val="000934A2"/>
    <w:rsid w:val="00093D71"/>
    <w:rsid w:val="001817FA"/>
    <w:rsid w:val="001B05DB"/>
    <w:rsid w:val="001B0955"/>
    <w:rsid w:val="00225F2B"/>
    <w:rsid w:val="00227784"/>
    <w:rsid w:val="00231205"/>
    <w:rsid w:val="0023705D"/>
    <w:rsid w:val="00250A31"/>
    <w:rsid w:val="00251C13"/>
    <w:rsid w:val="002922D0"/>
    <w:rsid w:val="002977A2"/>
    <w:rsid w:val="002C5C80"/>
    <w:rsid w:val="002C73BB"/>
    <w:rsid w:val="00340B03"/>
    <w:rsid w:val="00343FFF"/>
    <w:rsid w:val="003548A7"/>
    <w:rsid w:val="00380AE7"/>
    <w:rsid w:val="003A6943"/>
    <w:rsid w:val="003C6C9D"/>
    <w:rsid w:val="003D5793"/>
    <w:rsid w:val="00410BA2"/>
    <w:rsid w:val="00434074"/>
    <w:rsid w:val="00463C3B"/>
    <w:rsid w:val="004937AE"/>
    <w:rsid w:val="004A7EA3"/>
    <w:rsid w:val="004D43B1"/>
    <w:rsid w:val="004D7B9D"/>
    <w:rsid w:val="004E2970"/>
    <w:rsid w:val="004F04C8"/>
    <w:rsid w:val="005026DD"/>
    <w:rsid w:val="00513EFC"/>
    <w:rsid w:val="00514C9A"/>
    <w:rsid w:val="005162D9"/>
    <w:rsid w:val="0052113B"/>
    <w:rsid w:val="00532AEE"/>
    <w:rsid w:val="00533C87"/>
    <w:rsid w:val="00564951"/>
    <w:rsid w:val="00573BF9"/>
    <w:rsid w:val="00595F0C"/>
    <w:rsid w:val="00597F83"/>
    <w:rsid w:val="005A4A49"/>
    <w:rsid w:val="005B0B5F"/>
    <w:rsid w:val="005B1D68"/>
    <w:rsid w:val="00607FB2"/>
    <w:rsid w:val="00611B37"/>
    <w:rsid w:val="006252B4"/>
    <w:rsid w:val="006302DB"/>
    <w:rsid w:val="00646BA2"/>
    <w:rsid w:val="00675EA0"/>
    <w:rsid w:val="006C08A0"/>
    <w:rsid w:val="006C47D8"/>
    <w:rsid w:val="006D2D08"/>
    <w:rsid w:val="006F26A2"/>
    <w:rsid w:val="0070237E"/>
    <w:rsid w:val="00725803"/>
    <w:rsid w:val="00725CB5"/>
    <w:rsid w:val="007307A3"/>
    <w:rsid w:val="00752315"/>
    <w:rsid w:val="00753016"/>
    <w:rsid w:val="00755404"/>
    <w:rsid w:val="00781BDA"/>
    <w:rsid w:val="007E40C1"/>
    <w:rsid w:val="00857E3C"/>
    <w:rsid w:val="00857E6B"/>
    <w:rsid w:val="008968C4"/>
    <w:rsid w:val="008C353B"/>
    <w:rsid w:val="008C6E7A"/>
    <w:rsid w:val="008D1FBB"/>
    <w:rsid w:val="008D7C1C"/>
    <w:rsid w:val="0092291B"/>
    <w:rsid w:val="00932D92"/>
    <w:rsid w:val="0095272C"/>
    <w:rsid w:val="00972024"/>
    <w:rsid w:val="009C6A46"/>
    <w:rsid w:val="009E753F"/>
    <w:rsid w:val="009F04D2"/>
    <w:rsid w:val="009F2BA7"/>
    <w:rsid w:val="009F6DA0"/>
    <w:rsid w:val="00A01182"/>
    <w:rsid w:val="00A562FA"/>
    <w:rsid w:val="00AA6680"/>
    <w:rsid w:val="00AA6C85"/>
    <w:rsid w:val="00AD13CB"/>
    <w:rsid w:val="00AD3FD8"/>
    <w:rsid w:val="00B20D70"/>
    <w:rsid w:val="00B25408"/>
    <w:rsid w:val="00B30E03"/>
    <w:rsid w:val="00B370A8"/>
    <w:rsid w:val="00B375EE"/>
    <w:rsid w:val="00B64079"/>
    <w:rsid w:val="00B668D8"/>
    <w:rsid w:val="00BC7376"/>
    <w:rsid w:val="00BD669A"/>
    <w:rsid w:val="00BF2F6A"/>
    <w:rsid w:val="00C13F2B"/>
    <w:rsid w:val="00C43D65"/>
    <w:rsid w:val="00C81981"/>
    <w:rsid w:val="00C84833"/>
    <w:rsid w:val="00C9044F"/>
    <w:rsid w:val="00CA45C2"/>
    <w:rsid w:val="00CD2D51"/>
    <w:rsid w:val="00D2420D"/>
    <w:rsid w:val="00D30382"/>
    <w:rsid w:val="00D413F9"/>
    <w:rsid w:val="00D44E50"/>
    <w:rsid w:val="00D61C54"/>
    <w:rsid w:val="00D70D20"/>
    <w:rsid w:val="00D90060"/>
    <w:rsid w:val="00D92B95"/>
    <w:rsid w:val="00DB3F22"/>
    <w:rsid w:val="00DF2907"/>
    <w:rsid w:val="00E03F71"/>
    <w:rsid w:val="00E154B5"/>
    <w:rsid w:val="00E232F0"/>
    <w:rsid w:val="00E52791"/>
    <w:rsid w:val="00E54710"/>
    <w:rsid w:val="00E83195"/>
    <w:rsid w:val="00EA7D1D"/>
    <w:rsid w:val="00EC2044"/>
    <w:rsid w:val="00EF3BAA"/>
    <w:rsid w:val="00F00A4F"/>
    <w:rsid w:val="00F00FB1"/>
    <w:rsid w:val="00F107CF"/>
    <w:rsid w:val="00F12A08"/>
    <w:rsid w:val="00F33CD8"/>
    <w:rsid w:val="00F365B5"/>
    <w:rsid w:val="00F44D58"/>
    <w:rsid w:val="00F457A1"/>
    <w:rsid w:val="00FB3CCB"/>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EF533"/>
  <w15:chartTrackingRefBased/>
  <w15:docId w15:val="{F90C7928-B69B-429C-BCC9-4450BF8C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22288">
      <w:bodyDiv w:val="1"/>
      <w:marLeft w:val="0"/>
      <w:marRight w:val="0"/>
      <w:marTop w:val="0"/>
      <w:marBottom w:val="0"/>
      <w:divBdr>
        <w:top w:val="none" w:sz="0" w:space="0" w:color="auto"/>
        <w:left w:val="none" w:sz="0" w:space="0" w:color="auto"/>
        <w:bottom w:val="none" w:sz="0" w:space="0" w:color="auto"/>
        <w:right w:val="none" w:sz="0" w:space="0" w:color="auto"/>
      </w:divBdr>
    </w:div>
    <w:div w:id="161775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d3\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62779515F04CEC9D8430DA8F1C2894"/>
        <w:category>
          <w:name w:val="General"/>
          <w:gallery w:val="placeholder"/>
        </w:category>
        <w:types>
          <w:type w:val="bbPlcHdr"/>
        </w:types>
        <w:behaviors>
          <w:behavior w:val="content"/>
        </w:behaviors>
        <w:guid w:val="{51285B4F-5E8E-478C-944B-76E23F7F30CE}"/>
      </w:docPartPr>
      <w:docPartBody>
        <w:p w:rsidR="00595B1E" w:rsidRDefault="0076793B">
          <w:pPr>
            <w:pStyle w:val="2462779515F04CEC9D8430DA8F1C2894"/>
          </w:pPr>
          <w:r>
            <w:t>First Name</w:t>
          </w:r>
        </w:p>
      </w:docPartBody>
    </w:docPart>
    <w:docPart>
      <w:docPartPr>
        <w:name w:val="D532EAA3AAB547AFA6C97130EA521B30"/>
        <w:category>
          <w:name w:val="General"/>
          <w:gallery w:val="placeholder"/>
        </w:category>
        <w:types>
          <w:type w:val="bbPlcHdr"/>
        </w:types>
        <w:behaviors>
          <w:behavior w:val="content"/>
        </w:behaviors>
        <w:guid w:val="{0BCFDFB9-16B7-46CB-8C2D-0F353A637722}"/>
      </w:docPartPr>
      <w:docPartBody>
        <w:p w:rsidR="00595B1E" w:rsidRDefault="0076793B">
          <w:pPr>
            <w:pStyle w:val="D532EAA3AAB547AFA6C97130EA521B30"/>
          </w:pPr>
          <w:r>
            <w:t>Last Name</w:t>
          </w:r>
        </w:p>
      </w:docPartBody>
    </w:docPart>
    <w:docPart>
      <w:docPartPr>
        <w:name w:val="03979370C2D04ABC9A461911C3C68933"/>
        <w:category>
          <w:name w:val="General"/>
          <w:gallery w:val="placeholder"/>
        </w:category>
        <w:types>
          <w:type w:val="bbPlcHdr"/>
        </w:types>
        <w:behaviors>
          <w:behavior w:val="content"/>
        </w:behaviors>
        <w:guid w:val="{B25DCB43-4CBE-495B-9A9D-B4BA867251C1}"/>
      </w:docPartPr>
      <w:docPartBody>
        <w:p w:rsidR="00595B1E" w:rsidRDefault="0076793B">
          <w:pPr>
            <w:pStyle w:val="03979370C2D04ABC9A461911C3C68933"/>
          </w:pPr>
          <w:r w:rsidRPr="009D0878">
            <w:t>Phone</w:t>
          </w:r>
        </w:p>
      </w:docPartBody>
    </w:docPart>
    <w:docPart>
      <w:docPartPr>
        <w:name w:val="B035D14D18B449459FB25651C5AA5285"/>
        <w:category>
          <w:name w:val="General"/>
          <w:gallery w:val="placeholder"/>
        </w:category>
        <w:types>
          <w:type w:val="bbPlcHdr"/>
        </w:types>
        <w:behaviors>
          <w:behavior w:val="content"/>
        </w:behaviors>
        <w:guid w:val="{46E9B7BA-6ED9-451F-8104-7542C364E698}"/>
      </w:docPartPr>
      <w:docPartBody>
        <w:p w:rsidR="00595B1E" w:rsidRDefault="0076793B">
          <w:pPr>
            <w:pStyle w:val="B035D14D18B449459FB25651C5AA5285"/>
          </w:pPr>
          <w:r w:rsidRPr="009D0878">
            <w:t>Email</w:t>
          </w:r>
        </w:p>
      </w:docPartBody>
    </w:docPart>
    <w:docPart>
      <w:docPartPr>
        <w:name w:val="05791EFC528E42CDBEF7BBDD69511843"/>
        <w:category>
          <w:name w:val="General"/>
          <w:gallery w:val="placeholder"/>
        </w:category>
        <w:types>
          <w:type w:val="bbPlcHdr"/>
        </w:types>
        <w:behaviors>
          <w:behavior w:val="content"/>
        </w:behaviors>
        <w:guid w:val="{54A31493-D708-4DFA-B170-D12B119F2933}"/>
      </w:docPartPr>
      <w:docPartBody>
        <w:p w:rsidR="00595B1E" w:rsidRDefault="0076793B">
          <w:pPr>
            <w:pStyle w:val="05791EFC528E42CDBEF7BBDD69511843"/>
          </w:pPr>
          <w:r>
            <w:t>Skills</w:t>
          </w:r>
        </w:p>
      </w:docPartBody>
    </w:docPart>
    <w:docPart>
      <w:docPartPr>
        <w:name w:val="F6AA314A227C4688A5890220B84DAEC7"/>
        <w:category>
          <w:name w:val="General"/>
          <w:gallery w:val="placeholder"/>
        </w:category>
        <w:types>
          <w:type w:val="bbPlcHdr"/>
        </w:types>
        <w:behaviors>
          <w:behavior w:val="content"/>
        </w:behaviors>
        <w:guid w:val="{5EA0C8CB-4C03-4072-B5C1-6573D5A63373}"/>
      </w:docPartPr>
      <w:docPartBody>
        <w:p w:rsidR="00595B1E" w:rsidRDefault="0076793B">
          <w:pPr>
            <w:pStyle w:val="F6AA314A227C4688A5890220B84DAEC7"/>
          </w:pPr>
          <w:r w:rsidRPr="00AD3FD8">
            <w:t>Experience</w:t>
          </w:r>
        </w:p>
      </w:docPartBody>
    </w:docPart>
    <w:docPart>
      <w:docPartPr>
        <w:name w:val="609675EC38F044C0A5F39DBC97F0004F"/>
        <w:category>
          <w:name w:val="General"/>
          <w:gallery w:val="placeholder"/>
        </w:category>
        <w:types>
          <w:type w:val="bbPlcHdr"/>
        </w:types>
        <w:behaviors>
          <w:behavior w:val="content"/>
        </w:behaviors>
        <w:guid w:val="{B4275F1D-B55C-4A3E-8CC3-4B592EAA01DA}"/>
      </w:docPartPr>
      <w:docPartBody>
        <w:p w:rsidR="00595B1E" w:rsidRDefault="0076793B">
          <w:pPr>
            <w:pStyle w:val="609675EC38F044C0A5F39DBC97F0004F"/>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B2"/>
    <w:rsid w:val="00595B1E"/>
    <w:rsid w:val="00631E44"/>
    <w:rsid w:val="006B1F5C"/>
    <w:rsid w:val="0076793B"/>
    <w:rsid w:val="008C64CD"/>
    <w:rsid w:val="00C512B2"/>
    <w:rsid w:val="00EF1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62779515F04CEC9D8430DA8F1C2894">
    <w:name w:val="2462779515F04CEC9D8430DA8F1C2894"/>
  </w:style>
  <w:style w:type="paragraph" w:customStyle="1" w:styleId="D532EAA3AAB547AFA6C97130EA521B30">
    <w:name w:val="D532EAA3AAB547AFA6C97130EA521B30"/>
  </w:style>
  <w:style w:type="paragraph" w:customStyle="1" w:styleId="D3400F9D23934AB8A0962826EFDB9C36">
    <w:name w:val="D3400F9D23934AB8A0962826EFDB9C36"/>
  </w:style>
  <w:style w:type="paragraph" w:customStyle="1" w:styleId="03979370C2D04ABC9A461911C3C68933">
    <w:name w:val="03979370C2D04ABC9A461911C3C68933"/>
  </w:style>
  <w:style w:type="paragraph" w:customStyle="1" w:styleId="B035D14D18B449459FB25651C5AA5285">
    <w:name w:val="B035D14D18B449459FB25651C5AA5285"/>
  </w:style>
  <w:style w:type="paragraph" w:customStyle="1" w:styleId="05791EFC528E42CDBEF7BBDD69511843">
    <w:name w:val="05791EFC528E42CDBEF7BBDD69511843"/>
  </w:style>
  <w:style w:type="paragraph" w:customStyle="1" w:styleId="F6AA314A227C4688A5890220B84DAEC7">
    <w:name w:val="F6AA314A227C4688A5890220B84DAEC7"/>
  </w:style>
  <w:style w:type="character" w:styleId="Emphasis">
    <w:name w:val="Emphasis"/>
    <w:basedOn w:val="DefaultParagraphFont"/>
    <w:uiPriority w:val="20"/>
    <w:qFormat/>
    <w:rPr>
      <w:b w:val="0"/>
      <w:i w:val="0"/>
      <w:iCs/>
      <w:color w:val="595959" w:themeColor="text1" w:themeTint="A6"/>
    </w:rPr>
  </w:style>
  <w:style w:type="paragraph" w:customStyle="1" w:styleId="609675EC38F044C0A5F39DBC97F0004F">
    <w:name w:val="609675EC38F044C0A5F39DBC97F000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Juddson</Abstract>
  <CompanyAddress/>
  <CompanyPhone>205-492-9026</CompanyPhone>
  <CompanyFax/>
  <CompanyEmail>Juddson Raia - LinkedIn
juddsonr@gmail.com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CEF82-638B-4E53-A4E7-107D8FEE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design).dotx</Template>
  <TotalTime>669</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judd 69</dc:creator>
  <cp:keywords/>
  <dc:description/>
  <cp:lastModifiedBy>Juddson Raia</cp:lastModifiedBy>
  <cp:revision>48</cp:revision>
  <dcterms:created xsi:type="dcterms:W3CDTF">2022-03-14T13:20:00Z</dcterms:created>
  <dcterms:modified xsi:type="dcterms:W3CDTF">2022-05-31T01:38:00Z</dcterms:modified>
  <cp:category>Raia</cp:category>
</cp:coreProperties>
</file>